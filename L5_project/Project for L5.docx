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14:paraId="0129B643" w14:textId="77777777" w:rsidTr="00EF7CC9">
        <w:tc>
          <w:tcPr>
            <w:tcW w:w="3780" w:type="dxa"/>
            <w:tcMar>
              <w:top w:w="504" w:type="dxa"/>
              <w:right w:w="720" w:type="dxa"/>
            </w:tcMar>
          </w:tcPr>
          <w:p w14:paraId="0F9BD479" w14:textId="29E6AD19" w:rsidR="00523479" w:rsidRDefault="00E02DCD" w:rsidP="00523479">
            <w:pPr>
              <w:pStyle w:val="Initials"/>
            </w:pPr>
            <w:r>
              <w:rPr>
                <w:noProof/>
              </w:rPr>
              <mc:AlternateContent>
                <mc:Choice Requires="wpg">
                  <w:drawing>
                    <wp:anchor distT="0" distB="0" distL="114300" distR="114300" simplePos="0" relativeHeight="251659264" behindDoc="1" locked="1" layoutInCell="1" allowOverlap="1" wp14:anchorId="51D43003" wp14:editId="5442C23F">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http://schemas.microsoft.com/office/word/2018/wordml" xmlns:w16cex="http://schemas.microsoft.com/office/word/2018/wordml/cex">
                  <w:pict>
                    <v:group w14:anchorId="0CA8ADE0"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sdt>
              <w:sdtPr>
                <w:alias w:val="Initials:"/>
                <w:tag w:val="Initials:"/>
                <w:id w:val="-606576828"/>
                <w:placeholder>
                  <w:docPart w:val="284DC9DCA1CFEC4D9C0AAF788EFBB4C9"/>
                </w:placeholder>
                <w:dataBinding w:prefixMappings="xmlns:ns0='http://schemas.openxmlformats.org/officeDocument/2006/extended-properties' " w:xpath="/ns0:Properties[1]/ns0:Company[1]" w:storeItemID="{6668398D-A668-4E3E-A5EB-62B293D839F1}"/>
                <w15:appearance w15:val="hidden"/>
                <w:text/>
              </w:sdtPr>
              <w:sdtEndPr/>
              <w:sdtContent>
                <w:r w:rsidR="00D003E5">
                  <w:t>l</w:t>
                </w:r>
                <w:r w:rsidR="0028033D">
                  <w:t>5</w:t>
                </w:r>
              </w:sdtContent>
            </w:sdt>
          </w:p>
          <w:p w14:paraId="6832DEFA" w14:textId="2E95F144" w:rsidR="00A50939" w:rsidRPr="00333CD3" w:rsidRDefault="00D003E5" w:rsidP="007569C1">
            <w:pPr>
              <w:pStyle w:val="Heading3"/>
            </w:pPr>
            <w:r>
              <w:t>Project_</w:t>
            </w:r>
            <w:r w:rsidR="0028033D">
              <w:t>LOCKER_</w:t>
            </w:r>
          </w:p>
          <w:p w14:paraId="02A0FF6E" w14:textId="3EA3DD70" w:rsidR="002C2CDD" w:rsidRPr="00333CD3" w:rsidRDefault="00D003E5" w:rsidP="007569C1">
            <w:r>
              <w:t xml:space="preserve">A simple, yet useful project that </w:t>
            </w:r>
            <w:r w:rsidR="0028033D">
              <w:t>has been implement in many appliances to date.</w:t>
            </w:r>
          </w:p>
          <w:p w14:paraId="7573D3EF" w14:textId="77777777" w:rsidR="002C2CDD" w:rsidRPr="00333CD3" w:rsidRDefault="00D003E5" w:rsidP="007569C1">
            <w:pPr>
              <w:pStyle w:val="Heading3"/>
            </w:pPr>
            <w:r>
              <w:t>Components_</w:t>
            </w:r>
          </w:p>
          <w:p w14:paraId="779661C6" w14:textId="7DDCED79" w:rsidR="00741125" w:rsidRDefault="00D003E5" w:rsidP="00741125">
            <w:r>
              <w:t>1x Ultrasonic Sensor</w:t>
            </w:r>
          </w:p>
          <w:p w14:paraId="1F8F26C8" w14:textId="36B7A7EF" w:rsidR="000B239D" w:rsidRDefault="0028033D" w:rsidP="00741125">
            <w:r>
              <w:t>1</w:t>
            </w:r>
            <w:r w:rsidR="000B239D">
              <w:t xml:space="preserve">x </w:t>
            </w:r>
            <w:r>
              <w:t>Liquid Crystal Display</w:t>
            </w:r>
          </w:p>
          <w:p w14:paraId="5F31D3B3" w14:textId="77777777" w:rsidR="00D003E5" w:rsidRDefault="00D003E5" w:rsidP="00741125">
            <w:r>
              <w:t>1x Arduino Uno Board</w:t>
            </w:r>
          </w:p>
          <w:p w14:paraId="15937417" w14:textId="77777777" w:rsidR="00D003E5" w:rsidRDefault="00D003E5" w:rsidP="00741125">
            <w:r>
              <w:t>1x BreadBoard</w:t>
            </w:r>
          </w:p>
          <w:p w14:paraId="54D945B6" w14:textId="77777777" w:rsidR="00D003E5" w:rsidRDefault="00D003E5" w:rsidP="00741125">
            <w:r>
              <w:t>1x Arduino connector</w:t>
            </w:r>
          </w:p>
          <w:p w14:paraId="6DBC0620" w14:textId="422E38CD" w:rsidR="00D003E5" w:rsidRDefault="0028033D" w:rsidP="00741125">
            <w:r>
              <w:t>1</w:t>
            </w:r>
            <w:r w:rsidR="00D003E5">
              <w:t xml:space="preserve">x </w:t>
            </w:r>
            <w:r>
              <w:t>Servo Motor</w:t>
            </w:r>
          </w:p>
          <w:p w14:paraId="6143D99B" w14:textId="77777777" w:rsidR="00D003E5" w:rsidRDefault="00D003E5" w:rsidP="00741125">
            <w:r>
              <w:t>Few M-M Jumper Wires</w:t>
            </w:r>
          </w:p>
          <w:p w14:paraId="0C212559" w14:textId="77777777" w:rsidR="00D003E5" w:rsidRDefault="00D003E5" w:rsidP="00741125">
            <w:r>
              <w:t>Few M-F Jumper Wires</w:t>
            </w:r>
          </w:p>
          <w:p w14:paraId="6EA28871" w14:textId="3C3ADD07" w:rsidR="00E04486" w:rsidRPr="00333CD3" w:rsidRDefault="00E04486" w:rsidP="00E04486">
            <w:pPr>
              <w:pStyle w:val="Heading3"/>
            </w:pPr>
            <w:r>
              <w:t>Pics</w:t>
            </w:r>
            <w:r w:rsidR="0028033D">
              <w:t>_</w:t>
            </w:r>
            <w:r>
              <w:t>and</w:t>
            </w:r>
            <w:r w:rsidR="0028033D">
              <w:t>_</w:t>
            </w:r>
            <w:r>
              <w:t>Videos</w:t>
            </w:r>
            <w:r w:rsidR="0028033D">
              <w:t>_</w:t>
            </w:r>
          </w:p>
          <w:p w14:paraId="03000360" w14:textId="6C595155" w:rsidR="00E04486" w:rsidRPr="00333CD3" w:rsidRDefault="00E04486" w:rsidP="00E04486">
            <w:r>
              <w:t>On WhatsApp Groups, both pics and videos are shared</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14:paraId="47FA3750" w14:textId="77777777" w:rsidTr="001B2AC1">
              <w:trPr>
                <w:trHeight w:hRule="exact" w:val="1152"/>
              </w:trPr>
              <w:tc>
                <w:tcPr>
                  <w:tcW w:w="6055" w:type="dxa"/>
                  <w:vAlign w:val="center"/>
                </w:tcPr>
                <w:p w14:paraId="328E3B37" w14:textId="77777777" w:rsidR="00C612DA" w:rsidRPr="00333CD3" w:rsidRDefault="00A2091E" w:rsidP="00C612DA">
                  <w:pPr>
                    <w:pStyle w:val="Heading1"/>
                    <w:outlineLvl w:val="0"/>
                  </w:pPr>
                  <w:sdt>
                    <w:sdtPr>
                      <w:alias w:val="Your Name:"/>
                      <w:tag w:val="Your Name:"/>
                      <w:id w:val="1982421306"/>
                      <w:placeholder>
                        <w:docPart w:val="6519165A96EA5448943015E63528B22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003E5">
                        <w:t>Abhinav vattimilli</w:t>
                      </w:r>
                    </w:sdtContent>
                  </w:sdt>
                </w:p>
                <w:p w14:paraId="15826F72" w14:textId="4CCDFF32" w:rsidR="00C612DA" w:rsidRPr="00333CD3" w:rsidRDefault="00A2091E" w:rsidP="00E02DCD">
                  <w:pPr>
                    <w:pStyle w:val="Heading2"/>
                    <w:outlineLvl w:val="1"/>
                  </w:pPr>
                  <w:sdt>
                    <w:sdtPr>
                      <w:alias w:val="Profession or Industry:"/>
                      <w:tag w:val="Profession or Industry:"/>
                      <w:id w:val="-83681269"/>
                      <w:placeholder>
                        <w:docPart w:val="611CA405252A0F42B304B673E15DB31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003E5">
                        <w:t>L</w:t>
                      </w:r>
                      <w:r w:rsidR="0028033D">
                        <w:t>5</w:t>
                      </w:r>
                      <w:r w:rsidR="00D003E5">
                        <w:t xml:space="preserve"> robotics project</w:t>
                      </w:r>
                    </w:sdtContent>
                  </w:sdt>
                  <w:r w:rsidR="00E02DCD">
                    <w:t xml:space="preserve"> | </w:t>
                  </w:r>
                  <w:sdt>
                    <w:sdtPr>
                      <w:alias w:val="Link to other online properties:"/>
                      <w:tag w:val="Link to other online properties:"/>
                      <w:id w:val="1480037238"/>
                      <w:placeholder>
                        <w:docPart w:val="41B5E19A7B843B4F8775F3E1964DA93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28033D">
                        <w:t>online</w:t>
                      </w:r>
                      <w:r w:rsidR="00D003E5">
                        <w:t xml:space="preserve"> Sea Breeze Robotics batch, project </w:t>
                      </w:r>
                      <w:r w:rsidR="0028033D">
                        <w:t>LOCker</w:t>
                      </w:r>
                    </w:sdtContent>
                  </w:sdt>
                </w:p>
              </w:tc>
            </w:tr>
          </w:tbl>
          <w:p w14:paraId="6528DC2A" w14:textId="393E2365" w:rsidR="002C2CDD" w:rsidRPr="00333CD3" w:rsidRDefault="00D003E5" w:rsidP="007569C1">
            <w:pPr>
              <w:pStyle w:val="Heading3"/>
            </w:pPr>
            <w:r>
              <w:t>Wo</w:t>
            </w:r>
            <w:r w:rsidR="0028033D">
              <w:t>r</w:t>
            </w:r>
            <w:r>
              <w:t>king_of_project</w:t>
            </w:r>
            <w:r w:rsidR="0028033D">
              <w:t>_</w:t>
            </w:r>
          </w:p>
          <w:p w14:paraId="6B932ADF" w14:textId="77777777" w:rsidR="002C2CDD" w:rsidRPr="00333CD3" w:rsidRDefault="002C2CDD" w:rsidP="007569C1">
            <w:pPr>
              <w:pStyle w:val="Heading4"/>
            </w:pPr>
            <w:r w:rsidRPr="00333CD3">
              <w:t xml:space="preserve"> </w:t>
            </w:r>
            <w:r w:rsidR="00D003E5">
              <w:t>Working</w:t>
            </w:r>
            <w:r w:rsidR="006B0E5E">
              <w:t>_</w:t>
            </w:r>
          </w:p>
          <w:p w14:paraId="07E09145" w14:textId="73DC0D9E" w:rsidR="002C2CDD" w:rsidRPr="0028033D" w:rsidRDefault="00D003E5" w:rsidP="007569C1">
            <w:r>
              <w:t>The Ultrasonic sensor</w:t>
            </w:r>
            <w:r w:rsidR="006B0E5E">
              <w:t xml:space="preserve"> is tweaked to a range of </w:t>
            </w:r>
            <w:r w:rsidR="0028033D">
              <w:t>10 c</w:t>
            </w:r>
            <w:r w:rsidR="006B0E5E">
              <w:t>m</w:t>
            </w:r>
            <w:r w:rsidR="0028033D">
              <w:t xml:space="preserve"> while the LCD is programmed to display a default message of “LOCKED” as long as there is nothing within the proximity of the Ultrasonic sensor, while the Servo motor is set at 0º. W</w:t>
            </w:r>
            <w:r w:rsidR="0028033D">
              <w:t xml:space="preserve">henever an object is detected in </w:t>
            </w:r>
            <w:r w:rsidR="0028033D">
              <w:t>the</w:t>
            </w:r>
            <w:r w:rsidR="0028033D">
              <w:t xml:space="preserve"> given range</w:t>
            </w:r>
            <w:r w:rsidR="0028033D">
              <w:t xml:space="preserve"> of the Ultrasonic sensor</w:t>
            </w:r>
            <w:r w:rsidR="0028033D">
              <w:t xml:space="preserve">, </w:t>
            </w:r>
            <w:r w:rsidR="0028033D">
              <w:t>it</w:t>
            </w:r>
            <w:r w:rsidR="0028033D">
              <w:t xml:space="preserve"> relays the data to the LCD and the Servo motor.</w:t>
            </w:r>
            <w:r w:rsidR="0028033D">
              <w:t xml:space="preserve"> The Servo turns 90º while the LCD changes the displayed message to “</w:t>
            </w:r>
            <w:r w:rsidR="00F468AB">
              <w:t>Welcome!”. And within 1000 milliseconds of removing the object from the proximity of the sensor, the LCD changes the message back to “LOCKED” while the Servo motor returns to its original angle of 0º.</w:t>
            </w:r>
          </w:p>
          <w:p w14:paraId="4D31B90A" w14:textId="77777777" w:rsidR="002C2CDD" w:rsidRPr="00333CD3" w:rsidRDefault="006B0E5E" w:rsidP="007569C1">
            <w:pPr>
              <w:pStyle w:val="Heading4"/>
            </w:pPr>
            <w:r>
              <w:t>Pin Connections_</w:t>
            </w:r>
          </w:p>
          <w:p w14:paraId="07949E96" w14:textId="1E8525D5" w:rsidR="006B0E5E" w:rsidRDefault="00F468AB" w:rsidP="006B0E5E">
            <w:r>
              <w:t xml:space="preserve">servopin 6                      </w:t>
            </w:r>
            <w:r>
              <w:br/>
            </w:r>
            <w:r w:rsidR="006B0E5E">
              <w:t>trig 7                                VCC to 5V</w:t>
            </w:r>
          </w:p>
          <w:p w14:paraId="6B948DD2" w14:textId="6D5F95A0" w:rsidR="006B0E5E" w:rsidRDefault="006B0E5E" w:rsidP="006B0E5E">
            <w:r>
              <w:t>echo 8</w:t>
            </w:r>
            <w:r w:rsidR="00F04611">
              <w:t xml:space="preserve"> </w:t>
            </w:r>
            <w:r>
              <w:t xml:space="preserve">                            GND to GND of Arduino</w:t>
            </w:r>
          </w:p>
          <w:p w14:paraId="06FC0F58" w14:textId="6E8C387D" w:rsidR="00F04611" w:rsidRDefault="00F04611" w:rsidP="006B0E5E">
            <w:r>
              <w:t>VSS</w:t>
            </w:r>
            <w:r w:rsidR="009A2901">
              <w:t xml:space="preserve"> -GND of Arduino   VDD -5V of Arduino</w:t>
            </w:r>
          </w:p>
          <w:p w14:paraId="0A728909" w14:textId="39083C57" w:rsidR="00F468AB" w:rsidRDefault="009A2901" w:rsidP="006B0E5E">
            <w:r>
              <w:t>VO to potpin                   RW -GND of Arduino</w:t>
            </w:r>
            <w:r>
              <w:br/>
              <w:t>A -5V of Arduino            K -GND of Arduino</w:t>
            </w:r>
          </w:p>
          <w:p w14:paraId="0BFFBA8A" w14:textId="66DFAF33" w:rsidR="009A2901" w:rsidRDefault="009A2901" w:rsidP="006B0E5E">
            <w:r w:rsidRPr="009A2901">
              <w:t>rs = 12, en = 11, d4 = 5, d5 = 4, d6 = 3, d7 = 2</w:t>
            </w:r>
          </w:p>
          <w:p w14:paraId="6C61A345" w14:textId="1FE0A8F8" w:rsidR="002C2CDD" w:rsidRPr="00333CD3" w:rsidRDefault="00EC7AAA" w:rsidP="007569C1">
            <w:pPr>
              <w:pStyle w:val="Heading3"/>
            </w:pPr>
            <w:r>
              <w:t>Applications_and_uses</w:t>
            </w:r>
            <w:r w:rsidR="0028033D">
              <w:t>_</w:t>
            </w:r>
          </w:p>
          <w:p w14:paraId="78C16ECC" w14:textId="10EF97C7" w:rsidR="002C2CDD" w:rsidRPr="00333CD3" w:rsidRDefault="00EC7AAA" w:rsidP="007569C1">
            <w:pPr>
              <w:pStyle w:val="Heading4"/>
            </w:pPr>
            <w:r>
              <w:t>Applications</w:t>
            </w:r>
          </w:p>
          <w:p w14:paraId="2FC47522" w14:textId="05AB8860" w:rsidR="002C2CDD" w:rsidRPr="00333CD3" w:rsidRDefault="00EC7AAA" w:rsidP="007569C1">
            <w:r>
              <w:t xml:space="preserve">In Banks, security houses, prisons, etc. </w:t>
            </w:r>
            <w:r w:rsidR="00E04486">
              <w:t>To prevent theft, crime, escape etc.</w:t>
            </w:r>
            <w:r w:rsidR="009A2901">
              <w:t xml:space="preserve"> and commercially for everyone too.</w:t>
            </w:r>
          </w:p>
          <w:p w14:paraId="1ECE57EB" w14:textId="236B0CB6" w:rsidR="002C2CDD" w:rsidRPr="00333CD3" w:rsidRDefault="00EC7AAA" w:rsidP="007569C1">
            <w:pPr>
              <w:pStyle w:val="Heading4"/>
            </w:pPr>
            <w:r>
              <w:t>Uses</w:t>
            </w:r>
          </w:p>
          <w:p w14:paraId="4714B9D3" w14:textId="33C0C12E" w:rsidR="00741125" w:rsidRPr="00333CD3" w:rsidRDefault="009A2901" w:rsidP="00741125">
            <w:r>
              <w:t xml:space="preserve">These Lock Boxes can be made more precise with the help of fingerprint, retina or face scanners that are common in today’s world. It can be used to safely store smaller valuables safely, within one’s own residence. All in all, it is a safer alternative to lockers due to its efficiency. </w:t>
            </w:r>
          </w:p>
        </w:tc>
      </w:tr>
    </w:tbl>
    <w:p w14:paraId="12951B88" w14:textId="341FF940" w:rsidR="00656C5C" w:rsidRDefault="00656C5C" w:rsidP="00656C5C">
      <w:pPr>
        <w:pStyle w:val="Heading3"/>
      </w:pPr>
      <w:r>
        <w:lastRenderedPageBreak/>
        <w:t>Code_</w:t>
      </w:r>
    </w:p>
    <w:p w14:paraId="5C8A6536" w14:textId="77777777" w:rsidR="00656C5C" w:rsidRPr="00371E7A" w:rsidRDefault="00656C5C" w:rsidP="00656C5C">
      <w:pPr>
        <w:tabs>
          <w:tab w:val="left" w:pos="4383"/>
        </w:tabs>
        <w:rPr>
          <w:rFonts w:ascii="Consolas" w:hAnsi="Consolas" w:cs="Consolas"/>
        </w:rPr>
      </w:pPr>
      <w:r w:rsidRPr="00371E7A">
        <w:rPr>
          <w:rFonts w:ascii="Consolas" w:hAnsi="Consolas" w:cs="Consolas"/>
        </w:rPr>
        <w:t>#include &lt;LiquidCrystal.h&gt;</w:t>
      </w:r>
    </w:p>
    <w:p w14:paraId="4459BD7F" w14:textId="77777777" w:rsidR="00656C5C" w:rsidRPr="00371E7A" w:rsidRDefault="00656C5C" w:rsidP="00656C5C">
      <w:pPr>
        <w:tabs>
          <w:tab w:val="left" w:pos="4383"/>
        </w:tabs>
        <w:rPr>
          <w:rFonts w:ascii="Consolas" w:hAnsi="Consolas" w:cs="Consolas"/>
        </w:rPr>
      </w:pPr>
      <w:r w:rsidRPr="00371E7A">
        <w:rPr>
          <w:rFonts w:ascii="Consolas" w:hAnsi="Consolas" w:cs="Consolas"/>
        </w:rPr>
        <w:t>#include &lt;Servo.h&gt;</w:t>
      </w:r>
    </w:p>
    <w:p w14:paraId="41C7897A" w14:textId="77777777" w:rsidR="00656C5C" w:rsidRPr="00371E7A" w:rsidRDefault="00656C5C" w:rsidP="00656C5C">
      <w:pPr>
        <w:tabs>
          <w:tab w:val="left" w:pos="4383"/>
        </w:tabs>
        <w:rPr>
          <w:rFonts w:ascii="Consolas" w:hAnsi="Consolas" w:cs="Consolas"/>
        </w:rPr>
      </w:pPr>
      <w:r w:rsidRPr="00371E7A">
        <w:rPr>
          <w:rFonts w:ascii="Consolas" w:hAnsi="Consolas" w:cs="Consolas"/>
        </w:rPr>
        <w:t>#define trig 7</w:t>
      </w:r>
    </w:p>
    <w:p w14:paraId="1EF1ED15" w14:textId="77777777" w:rsidR="00656C5C" w:rsidRPr="00371E7A" w:rsidRDefault="00656C5C" w:rsidP="00656C5C">
      <w:pPr>
        <w:tabs>
          <w:tab w:val="left" w:pos="4383"/>
        </w:tabs>
        <w:rPr>
          <w:rFonts w:ascii="Consolas" w:hAnsi="Consolas" w:cs="Consolas"/>
        </w:rPr>
      </w:pPr>
      <w:r w:rsidRPr="00371E7A">
        <w:rPr>
          <w:rFonts w:ascii="Consolas" w:hAnsi="Consolas" w:cs="Consolas"/>
        </w:rPr>
        <w:t>#define echo 8</w:t>
      </w:r>
    </w:p>
    <w:p w14:paraId="4220F75A" w14:textId="77777777" w:rsidR="00656C5C" w:rsidRPr="00371E7A" w:rsidRDefault="00656C5C" w:rsidP="00656C5C">
      <w:pPr>
        <w:tabs>
          <w:tab w:val="left" w:pos="4383"/>
        </w:tabs>
        <w:rPr>
          <w:rFonts w:ascii="Consolas" w:hAnsi="Consolas" w:cs="Consolas"/>
        </w:rPr>
      </w:pPr>
      <w:r w:rsidRPr="00371E7A">
        <w:rPr>
          <w:rFonts w:ascii="Consolas" w:hAnsi="Consolas" w:cs="Consolas"/>
        </w:rPr>
        <w:t>Servo myservo;</w:t>
      </w:r>
    </w:p>
    <w:p w14:paraId="05BDFE6E" w14:textId="77777777" w:rsidR="00656C5C" w:rsidRPr="00371E7A" w:rsidRDefault="00656C5C" w:rsidP="00656C5C">
      <w:pPr>
        <w:tabs>
          <w:tab w:val="left" w:pos="4383"/>
        </w:tabs>
        <w:rPr>
          <w:rFonts w:ascii="Consolas" w:hAnsi="Consolas" w:cs="Consolas"/>
        </w:rPr>
      </w:pPr>
    </w:p>
    <w:p w14:paraId="64D6876B" w14:textId="77777777" w:rsidR="00656C5C" w:rsidRPr="00371E7A" w:rsidRDefault="00656C5C" w:rsidP="00656C5C">
      <w:pPr>
        <w:tabs>
          <w:tab w:val="left" w:pos="4383"/>
        </w:tabs>
        <w:rPr>
          <w:rFonts w:ascii="Consolas" w:hAnsi="Consolas" w:cs="Consolas"/>
        </w:rPr>
      </w:pPr>
      <w:r w:rsidRPr="00371E7A">
        <w:rPr>
          <w:rFonts w:ascii="Consolas" w:hAnsi="Consolas" w:cs="Consolas"/>
        </w:rPr>
        <w:t>int servopin=6;</w:t>
      </w:r>
    </w:p>
    <w:p w14:paraId="1515FC53" w14:textId="77777777" w:rsidR="00656C5C" w:rsidRPr="00371E7A" w:rsidRDefault="00656C5C" w:rsidP="00656C5C">
      <w:pPr>
        <w:tabs>
          <w:tab w:val="left" w:pos="4383"/>
        </w:tabs>
        <w:rPr>
          <w:rFonts w:ascii="Consolas" w:hAnsi="Consolas" w:cs="Consolas"/>
        </w:rPr>
      </w:pPr>
      <w:r w:rsidRPr="00371E7A">
        <w:rPr>
          <w:rFonts w:ascii="Consolas" w:hAnsi="Consolas" w:cs="Consolas"/>
        </w:rPr>
        <w:t>const int rs = 12, en = 11, d4 = 5, d5 = 4, d6 = 3, d7 = 2;</w:t>
      </w:r>
    </w:p>
    <w:p w14:paraId="077DB793" w14:textId="77777777" w:rsidR="00656C5C" w:rsidRPr="00371E7A" w:rsidRDefault="00656C5C" w:rsidP="00656C5C">
      <w:pPr>
        <w:tabs>
          <w:tab w:val="left" w:pos="4383"/>
        </w:tabs>
        <w:rPr>
          <w:rFonts w:ascii="Consolas" w:hAnsi="Consolas" w:cs="Consolas"/>
        </w:rPr>
      </w:pPr>
      <w:r w:rsidRPr="00371E7A">
        <w:rPr>
          <w:rFonts w:ascii="Consolas" w:hAnsi="Consolas" w:cs="Consolas"/>
        </w:rPr>
        <w:t>LiquidCrystal lcd(rs, en, d4, d5, d6, d7);</w:t>
      </w:r>
    </w:p>
    <w:p w14:paraId="7CF83773" w14:textId="77777777" w:rsidR="00656C5C" w:rsidRPr="00371E7A" w:rsidRDefault="00656C5C" w:rsidP="00656C5C">
      <w:pPr>
        <w:tabs>
          <w:tab w:val="left" w:pos="4383"/>
        </w:tabs>
        <w:rPr>
          <w:rFonts w:ascii="Consolas" w:hAnsi="Consolas" w:cs="Consolas"/>
        </w:rPr>
      </w:pPr>
    </w:p>
    <w:p w14:paraId="597427B1" w14:textId="77777777" w:rsidR="00656C5C" w:rsidRPr="00371E7A" w:rsidRDefault="00656C5C" w:rsidP="00656C5C">
      <w:pPr>
        <w:tabs>
          <w:tab w:val="left" w:pos="4383"/>
        </w:tabs>
        <w:rPr>
          <w:rFonts w:ascii="Consolas" w:hAnsi="Consolas" w:cs="Consolas"/>
        </w:rPr>
      </w:pPr>
      <w:r w:rsidRPr="00371E7A">
        <w:rPr>
          <w:rFonts w:ascii="Consolas" w:hAnsi="Consolas" w:cs="Consolas"/>
        </w:rPr>
        <w:t>void setup() {</w:t>
      </w:r>
    </w:p>
    <w:p w14:paraId="5823A750" w14:textId="77777777" w:rsidR="00656C5C" w:rsidRPr="00371E7A" w:rsidRDefault="00656C5C" w:rsidP="00656C5C">
      <w:pPr>
        <w:tabs>
          <w:tab w:val="left" w:pos="4383"/>
        </w:tabs>
        <w:rPr>
          <w:rFonts w:ascii="Consolas" w:hAnsi="Consolas" w:cs="Consolas"/>
        </w:rPr>
      </w:pPr>
      <w:r w:rsidRPr="00371E7A">
        <w:rPr>
          <w:rFonts w:ascii="Consolas" w:hAnsi="Consolas" w:cs="Consolas"/>
        </w:rPr>
        <w:t>pinMode(trig,OUTPUT);</w:t>
      </w:r>
    </w:p>
    <w:p w14:paraId="6AD6851F" w14:textId="77777777" w:rsidR="00656C5C" w:rsidRPr="00371E7A" w:rsidRDefault="00656C5C" w:rsidP="00656C5C">
      <w:pPr>
        <w:tabs>
          <w:tab w:val="left" w:pos="4383"/>
        </w:tabs>
        <w:rPr>
          <w:rFonts w:ascii="Consolas" w:hAnsi="Consolas" w:cs="Consolas"/>
        </w:rPr>
      </w:pPr>
      <w:r w:rsidRPr="00371E7A">
        <w:rPr>
          <w:rFonts w:ascii="Consolas" w:hAnsi="Consolas" w:cs="Consolas"/>
        </w:rPr>
        <w:t>pinMode(echo,INPUT);</w:t>
      </w:r>
    </w:p>
    <w:p w14:paraId="42BDE707" w14:textId="77777777" w:rsidR="00656C5C" w:rsidRPr="00371E7A" w:rsidRDefault="00656C5C" w:rsidP="00656C5C">
      <w:pPr>
        <w:tabs>
          <w:tab w:val="left" w:pos="4383"/>
        </w:tabs>
        <w:rPr>
          <w:rFonts w:ascii="Consolas" w:hAnsi="Consolas" w:cs="Consolas"/>
        </w:rPr>
      </w:pPr>
      <w:r w:rsidRPr="00371E7A">
        <w:rPr>
          <w:rFonts w:ascii="Consolas" w:hAnsi="Consolas" w:cs="Consolas"/>
        </w:rPr>
        <w:t>lcd.begin(16,2);</w:t>
      </w:r>
    </w:p>
    <w:p w14:paraId="0A54DF9F" w14:textId="77777777" w:rsidR="00656C5C" w:rsidRPr="00371E7A" w:rsidRDefault="00656C5C" w:rsidP="00656C5C">
      <w:pPr>
        <w:tabs>
          <w:tab w:val="left" w:pos="4383"/>
        </w:tabs>
        <w:rPr>
          <w:rFonts w:ascii="Consolas" w:hAnsi="Consolas" w:cs="Consolas"/>
        </w:rPr>
      </w:pPr>
      <w:r w:rsidRPr="00371E7A">
        <w:rPr>
          <w:rFonts w:ascii="Consolas" w:hAnsi="Consolas" w:cs="Consolas"/>
        </w:rPr>
        <w:t>lcd.print("Please Verify");</w:t>
      </w:r>
    </w:p>
    <w:p w14:paraId="751395B3" w14:textId="77777777" w:rsidR="00656C5C" w:rsidRPr="00371E7A" w:rsidRDefault="00656C5C" w:rsidP="00656C5C">
      <w:pPr>
        <w:tabs>
          <w:tab w:val="left" w:pos="4383"/>
        </w:tabs>
        <w:rPr>
          <w:rFonts w:ascii="Consolas" w:hAnsi="Consolas" w:cs="Consolas"/>
        </w:rPr>
      </w:pPr>
      <w:r w:rsidRPr="00371E7A">
        <w:rPr>
          <w:rFonts w:ascii="Consolas" w:hAnsi="Consolas" w:cs="Consolas"/>
        </w:rPr>
        <w:t>myservo.attach(servopin);</w:t>
      </w:r>
    </w:p>
    <w:p w14:paraId="0B62E40C" w14:textId="77777777" w:rsidR="00656C5C" w:rsidRPr="00371E7A" w:rsidRDefault="00656C5C" w:rsidP="00656C5C">
      <w:pPr>
        <w:tabs>
          <w:tab w:val="left" w:pos="4383"/>
        </w:tabs>
        <w:rPr>
          <w:rFonts w:ascii="Consolas" w:hAnsi="Consolas" w:cs="Consolas"/>
        </w:rPr>
      </w:pPr>
      <w:r w:rsidRPr="00371E7A">
        <w:rPr>
          <w:rFonts w:ascii="Consolas" w:hAnsi="Consolas" w:cs="Consolas"/>
        </w:rPr>
        <w:t>}</w:t>
      </w:r>
    </w:p>
    <w:p w14:paraId="6BD3691D" w14:textId="77777777" w:rsidR="00656C5C" w:rsidRPr="00371E7A" w:rsidRDefault="00656C5C" w:rsidP="00656C5C">
      <w:pPr>
        <w:tabs>
          <w:tab w:val="left" w:pos="4383"/>
        </w:tabs>
        <w:rPr>
          <w:rFonts w:ascii="Consolas" w:hAnsi="Consolas" w:cs="Consolas"/>
        </w:rPr>
      </w:pPr>
    </w:p>
    <w:p w14:paraId="287465B0" w14:textId="77777777" w:rsidR="00656C5C" w:rsidRPr="00371E7A" w:rsidRDefault="00656C5C" w:rsidP="00656C5C">
      <w:pPr>
        <w:tabs>
          <w:tab w:val="left" w:pos="4383"/>
        </w:tabs>
        <w:rPr>
          <w:rFonts w:ascii="Consolas" w:hAnsi="Consolas" w:cs="Consolas"/>
        </w:rPr>
      </w:pPr>
      <w:r w:rsidRPr="00371E7A">
        <w:rPr>
          <w:rFonts w:ascii="Consolas" w:hAnsi="Consolas" w:cs="Consolas"/>
        </w:rPr>
        <w:t>void loop() {</w:t>
      </w:r>
    </w:p>
    <w:p w14:paraId="146DD700" w14:textId="77777777" w:rsidR="00656C5C" w:rsidRPr="00371E7A" w:rsidRDefault="00656C5C" w:rsidP="00656C5C">
      <w:pPr>
        <w:tabs>
          <w:tab w:val="left" w:pos="4383"/>
        </w:tabs>
        <w:rPr>
          <w:rFonts w:ascii="Consolas" w:hAnsi="Consolas" w:cs="Consolas"/>
        </w:rPr>
      </w:pPr>
      <w:r w:rsidRPr="00371E7A">
        <w:rPr>
          <w:rFonts w:ascii="Consolas" w:hAnsi="Consolas" w:cs="Consolas"/>
        </w:rPr>
        <w:t>long duration,distance;</w:t>
      </w:r>
    </w:p>
    <w:p w14:paraId="54DDC81B" w14:textId="77777777" w:rsidR="00656C5C" w:rsidRPr="00371E7A" w:rsidRDefault="00656C5C" w:rsidP="00656C5C">
      <w:pPr>
        <w:tabs>
          <w:tab w:val="left" w:pos="4383"/>
        </w:tabs>
        <w:rPr>
          <w:rFonts w:ascii="Consolas" w:hAnsi="Consolas" w:cs="Consolas"/>
        </w:rPr>
      </w:pPr>
      <w:r w:rsidRPr="00371E7A">
        <w:rPr>
          <w:rFonts w:ascii="Consolas" w:hAnsi="Consolas" w:cs="Consolas"/>
        </w:rPr>
        <w:t>digitalWrite(trig,HIGH);</w:t>
      </w:r>
    </w:p>
    <w:p w14:paraId="5B529AFC" w14:textId="77777777" w:rsidR="00656C5C" w:rsidRPr="00371E7A" w:rsidRDefault="00656C5C" w:rsidP="00656C5C">
      <w:pPr>
        <w:tabs>
          <w:tab w:val="left" w:pos="4383"/>
        </w:tabs>
        <w:rPr>
          <w:rFonts w:ascii="Consolas" w:hAnsi="Consolas" w:cs="Consolas"/>
        </w:rPr>
      </w:pPr>
      <w:r w:rsidRPr="00371E7A">
        <w:rPr>
          <w:rFonts w:ascii="Consolas" w:hAnsi="Consolas" w:cs="Consolas"/>
        </w:rPr>
        <w:t>delay(1000);</w:t>
      </w:r>
    </w:p>
    <w:p w14:paraId="0B1093F6" w14:textId="77777777" w:rsidR="00656C5C" w:rsidRPr="00371E7A" w:rsidRDefault="00656C5C" w:rsidP="00656C5C">
      <w:pPr>
        <w:tabs>
          <w:tab w:val="left" w:pos="4383"/>
        </w:tabs>
        <w:rPr>
          <w:rFonts w:ascii="Consolas" w:hAnsi="Consolas" w:cs="Consolas"/>
        </w:rPr>
      </w:pPr>
      <w:r w:rsidRPr="00371E7A">
        <w:rPr>
          <w:rFonts w:ascii="Consolas" w:hAnsi="Consolas" w:cs="Consolas"/>
        </w:rPr>
        <w:t>digitalWrite(trig,LOW);</w:t>
      </w:r>
    </w:p>
    <w:p w14:paraId="1608F2C0" w14:textId="77777777" w:rsidR="00656C5C" w:rsidRPr="00371E7A" w:rsidRDefault="00656C5C" w:rsidP="00656C5C">
      <w:pPr>
        <w:tabs>
          <w:tab w:val="left" w:pos="4383"/>
        </w:tabs>
        <w:rPr>
          <w:rFonts w:ascii="Consolas" w:hAnsi="Consolas" w:cs="Consolas"/>
        </w:rPr>
      </w:pPr>
      <w:r w:rsidRPr="00371E7A">
        <w:rPr>
          <w:rFonts w:ascii="Consolas" w:hAnsi="Consolas" w:cs="Consolas"/>
        </w:rPr>
        <w:t>duration=pulseIn(echo,HIGH);</w:t>
      </w:r>
    </w:p>
    <w:p w14:paraId="705573EF" w14:textId="77777777" w:rsidR="00656C5C" w:rsidRPr="00371E7A" w:rsidRDefault="00656C5C" w:rsidP="00656C5C">
      <w:pPr>
        <w:tabs>
          <w:tab w:val="left" w:pos="4383"/>
        </w:tabs>
        <w:rPr>
          <w:rFonts w:ascii="Consolas" w:hAnsi="Consolas" w:cs="Consolas"/>
        </w:rPr>
      </w:pPr>
      <w:r w:rsidRPr="00371E7A">
        <w:rPr>
          <w:rFonts w:ascii="Consolas" w:hAnsi="Consolas" w:cs="Consolas"/>
        </w:rPr>
        <w:t>distance=duration/58.2;</w:t>
      </w:r>
    </w:p>
    <w:p w14:paraId="194D7CE8" w14:textId="77777777" w:rsidR="00656C5C" w:rsidRPr="00371E7A" w:rsidRDefault="00656C5C" w:rsidP="00656C5C">
      <w:pPr>
        <w:tabs>
          <w:tab w:val="left" w:pos="4383"/>
        </w:tabs>
        <w:rPr>
          <w:rFonts w:ascii="Consolas" w:hAnsi="Consolas" w:cs="Consolas"/>
        </w:rPr>
      </w:pPr>
      <w:r w:rsidRPr="00371E7A">
        <w:rPr>
          <w:rFonts w:ascii="Consolas" w:hAnsi="Consolas" w:cs="Consolas"/>
        </w:rPr>
        <w:t xml:space="preserve">Serial.print("Distance:");             </w:t>
      </w:r>
    </w:p>
    <w:p w14:paraId="4CBD851B" w14:textId="77777777" w:rsidR="00656C5C" w:rsidRPr="00371E7A" w:rsidRDefault="00656C5C" w:rsidP="00656C5C">
      <w:pPr>
        <w:tabs>
          <w:tab w:val="left" w:pos="4383"/>
        </w:tabs>
        <w:rPr>
          <w:rFonts w:ascii="Consolas" w:hAnsi="Consolas" w:cs="Consolas"/>
        </w:rPr>
      </w:pPr>
      <w:r w:rsidRPr="00371E7A">
        <w:rPr>
          <w:rFonts w:ascii="Consolas" w:hAnsi="Consolas" w:cs="Consolas"/>
        </w:rPr>
        <w:t>Serial.println(distance);</w:t>
      </w:r>
    </w:p>
    <w:p w14:paraId="1DA838D3" w14:textId="77777777" w:rsidR="00656C5C" w:rsidRPr="00371E7A" w:rsidRDefault="00656C5C" w:rsidP="00656C5C">
      <w:pPr>
        <w:tabs>
          <w:tab w:val="left" w:pos="4383"/>
        </w:tabs>
        <w:rPr>
          <w:rFonts w:ascii="Consolas" w:hAnsi="Consolas" w:cs="Consolas"/>
        </w:rPr>
      </w:pPr>
      <w:r w:rsidRPr="00371E7A">
        <w:rPr>
          <w:rFonts w:ascii="Consolas" w:hAnsi="Consolas" w:cs="Consolas"/>
        </w:rPr>
        <w:t>delay(1000);</w:t>
      </w:r>
    </w:p>
    <w:p w14:paraId="5998AC3A" w14:textId="77777777" w:rsidR="00656C5C" w:rsidRPr="00371E7A" w:rsidRDefault="00656C5C" w:rsidP="00656C5C">
      <w:pPr>
        <w:tabs>
          <w:tab w:val="left" w:pos="4383"/>
        </w:tabs>
        <w:rPr>
          <w:rFonts w:ascii="Consolas" w:hAnsi="Consolas" w:cs="Consolas"/>
        </w:rPr>
      </w:pPr>
      <w:r w:rsidRPr="00371E7A">
        <w:rPr>
          <w:rFonts w:ascii="Consolas" w:hAnsi="Consolas" w:cs="Consolas"/>
        </w:rPr>
        <w:t>if(distance&lt;10)</w:t>
      </w:r>
    </w:p>
    <w:p w14:paraId="5114020A" w14:textId="77777777" w:rsidR="00656C5C" w:rsidRPr="00371E7A" w:rsidRDefault="00656C5C" w:rsidP="00656C5C">
      <w:pPr>
        <w:tabs>
          <w:tab w:val="left" w:pos="4383"/>
        </w:tabs>
        <w:rPr>
          <w:rFonts w:ascii="Consolas" w:hAnsi="Consolas" w:cs="Consolas"/>
        </w:rPr>
      </w:pPr>
      <w:r w:rsidRPr="00371E7A">
        <w:rPr>
          <w:rFonts w:ascii="Consolas" w:hAnsi="Consolas" w:cs="Consolas"/>
        </w:rPr>
        <w:t>{</w:t>
      </w:r>
    </w:p>
    <w:p w14:paraId="079F12BA" w14:textId="77777777" w:rsidR="00656C5C" w:rsidRPr="00371E7A" w:rsidRDefault="00656C5C" w:rsidP="00656C5C">
      <w:pPr>
        <w:tabs>
          <w:tab w:val="left" w:pos="4383"/>
        </w:tabs>
        <w:rPr>
          <w:rFonts w:ascii="Consolas" w:hAnsi="Consolas" w:cs="Consolas"/>
        </w:rPr>
      </w:pPr>
      <w:r w:rsidRPr="00371E7A">
        <w:rPr>
          <w:rFonts w:ascii="Consolas" w:hAnsi="Consolas" w:cs="Consolas"/>
        </w:rPr>
        <w:t>lcd.setCursor(0, 1);</w:t>
      </w:r>
    </w:p>
    <w:p w14:paraId="7C9E1BEB" w14:textId="77777777" w:rsidR="00656C5C" w:rsidRPr="00371E7A" w:rsidRDefault="00656C5C" w:rsidP="00656C5C">
      <w:pPr>
        <w:tabs>
          <w:tab w:val="left" w:pos="4383"/>
        </w:tabs>
        <w:rPr>
          <w:rFonts w:ascii="Consolas" w:hAnsi="Consolas" w:cs="Consolas"/>
        </w:rPr>
      </w:pPr>
      <w:r w:rsidRPr="00371E7A">
        <w:rPr>
          <w:rFonts w:ascii="Consolas" w:hAnsi="Consolas" w:cs="Consolas"/>
        </w:rPr>
        <w:t>lcd.print("Welcome!");</w:t>
      </w:r>
    </w:p>
    <w:p w14:paraId="58A208F8" w14:textId="77777777" w:rsidR="00656C5C" w:rsidRPr="00371E7A" w:rsidRDefault="00656C5C" w:rsidP="00656C5C">
      <w:pPr>
        <w:tabs>
          <w:tab w:val="left" w:pos="4383"/>
        </w:tabs>
        <w:rPr>
          <w:rFonts w:ascii="Consolas" w:hAnsi="Consolas" w:cs="Consolas"/>
        </w:rPr>
      </w:pPr>
      <w:r w:rsidRPr="00371E7A">
        <w:rPr>
          <w:rFonts w:ascii="Consolas" w:hAnsi="Consolas" w:cs="Consolas"/>
        </w:rPr>
        <w:t>myservo.write(90);</w:t>
      </w:r>
    </w:p>
    <w:p w14:paraId="5B3F0302" w14:textId="77777777" w:rsidR="00656C5C" w:rsidRPr="00371E7A" w:rsidRDefault="00656C5C" w:rsidP="00656C5C">
      <w:pPr>
        <w:tabs>
          <w:tab w:val="left" w:pos="4383"/>
        </w:tabs>
        <w:rPr>
          <w:rFonts w:ascii="Consolas" w:hAnsi="Consolas" w:cs="Consolas"/>
        </w:rPr>
      </w:pPr>
      <w:r w:rsidRPr="00371E7A">
        <w:rPr>
          <w:rFonts w:ascii="Consolas" w:hAnsi="Consolas" w:cs="Consolas"/>
        </w:rPr>
        <w:t>delay(1000);</w:t>
      </w:r>
    </w:p>
    <w:p w14:paraId="1B6359AB" w14:textId="77777777" w:rsidR="00656C5C" w:rsidRPr="00371E7A" w:rsidRDefault="00656C5C" w:rsidP="00656C5C">
      <w:pPr>
        <w:tabs>
          <w:tab w:val="left" w:pos="4383"/>
        </w:tabs>
        <w:rPr>
          <w:rFonts w:ascii="Consolas" w:hAnsi="Consolas" w:cs="Consolas"/>
        </w:rPr>
      </w:pPr>
      <w:r w:rsidRPr="00371E7A">
        <w:rPr>
          <w:rFonts w:ascii="Consolas" w:hAnsi="Consolas" w:cs="Consolas"/>
        </w:rPr>
        <w:t>}</w:t>
      </w:r>
    </w:p>
    <w:p w14:paraId="4D73A4DA" w14:textId="77777777" w:rsidR="00656C5C" w:rsidRPr="00371E7A" w:rsidRDefault="00656C5C" w:rsidP="00656C5C">
      <w:pPr>
        <w:tabs>
          <w:tab w:val="left" w:pos="4383"/>
        </w:tabs>
        <w:rPr>
          <w:rFonts w:ascii="Consolas" w:hAnsi="Consolas" w:cs="Consolas"/>
        </w:rPr>
      </w:pPr>
      <w:r w:rsidRPr="00371E7A">
        <w:rPr>
          <w:rFonts w:ascii="Consolas" w:hAnsi="Consolas" w:cs="Consolas"/>
        </w:rPr>
        <w:t>else</w:t>
      </w:r>
    </w:p>
    <w:p w14:paraId="68880DB8" w14:textId="77777777" w:rsidR="00656C5C" w:rsidRPr="00371E7A" w:rsidRDefault="00656C5C" w:rsidP="00656C5C">
      <w:pPr>
        <w:tabs>
          <w:tab w:val="left" w:pos="4383"/>
        </w:tabs>
        <w:rPr>
          <w:rFonts w:ascii="Consolas" w:hAnsi="Consolas" w:cs="Consolas"/>
        </w:rPr>
      </w:pPr>
      <w:r w:rsidRPr="00371E7A">
        <w:rPr>
          <w:rFonts w:ascii="Consolas" w:hAnsi="Consolas" w:cs="Consolas"/>
        </w:rPr>
        <w:t>{</w:t>
      </w:r>
    </w:p>
    <w:p w14:paraId="46833378" w14:textId="77777777" w:rsidR="00656C5C" w:rsidRPr="00371E7A" w:rsidRDefault="00656C5C" w:rsidP="00656C5C">
      <w:pPr>
        <w:tabs>
          <w:tab w:val="left" w:pos="4383"/>
        </w:tabs>
        <w:rPr>
          <w:rFonts w:ascii="Consolas" w:hAnsi="Consolas" w:cs="Consolas"/>
        </w:rPr>
      </w:pPr>
      <w:r w:rsidRPr="00371E7A">
        <w:rPr>
          <w:rFonts w:ascii="Consolas" w:hAnsi="Consolas" w:cs="Consolas"/>
        </w:rPr>
        <w:t>lcd.setCursor(0, 1);</w:t>
      </w:r>
    </w:p>
    <w:p w14:paraId="325A6474" w14:textId="77777777" w:rsidR="00656C5C" w:rsidRPr="00371E7A" w:rsidRDefault="00656C5C" w:rsidP="00656C5C">
      <w:pPr>
        <w:tabs>
          <w:tab w:val="left" w:pos="4383"/>
        </w:tabs>
        <w:rPr>
          <w:rFonts w:ascii="Consolas" w:hAnsi="Consolas" w:cs="Consolas"/>
        </w:rPr>
      </w:pPr>
      <w:r w:rsidRPr="00371E7A">
        <w:rPr>
          <w:rFonts w:ascii="Consolas" w:hAnsi="Consolas" w:cs="Consolas"/>
        </w:rPr>
        <w:t>lcd.print("LOCKED!!");</w:t>
      </w:r>
    </w:p>
    <w:p w14:paraId="50CC7228" w14:textId="77777777" w:rsidR="00656C5C" w:rsidRPr="00371E7A" w:rsidRDefault="00656C5C" w:rsidP="00656C5C">
      <w:pPr>
        <w:tabs>
          <w:tab w:val="left" w:pos="4383"/>
        </w:tabs>
        <w:rPr>
          <w:rFonts w:ascii="Consolas" w:hAnsi="Consolas" w:cs="Consolas"/>
        </w:rPr>
      </w:pPr>
      <w:r w:rsidRPr="00371E7A">
        <w:rPr>
          <w:rFonts w:ascii="Consolas" w:hAnsi="Consolas" w:cs="Consolas"/>
        </w:rPr>
        <w:t>myservo.write(0);</w:t>
      </w:r>
    </w:p>
    <w:p w14:paraId="4E445554" w14:textId="77777777" w:rsidR="00656C5C" w:rsidRPr="00371E7A" w:rsidRDefault="00656C5C" w:rsidP="00656C5C">
      <w:pPr>
        <w:tabs>
          <w:tab w:val="left" w:pos="4383"/>
        </w:tabs>
        <w:rPr>
          <w:rFonts w:ascii="Consolas" w:hAnsi="Consolas" w:cs="Consolas"/>
        </w:rPr>
      </w:pPr>
      <w:r w:rsidRPr="00371E7A">
        <w:rPr>
          <w:rFonts w:ascii="Consolas" w:hAnsi="Consolas" w:cs="Consolas"/>
        </w:rPr>
        <w:t>delay(1000);</w:t>
      </w:r>
    </w:p>
    <w:p w14:paraId="2E8A4777" w14:textId="77777777" w:rsidR="00656C5C" w:rsidRPr="00371E7A" w:rsidRDefault="00656C5C" w:rsidP="00656C5C">
      <w:pPr>
        <w:tabs>
          <w:tab w:val="left" w:pos="4383"/>
        </w:tabs>
        <w:rPr>
          <w:rFonts w:ascii="Consolas" w:hAnsi="Consolas" w:cs="Consolas"/>
        </w:rPr>
      </w:pPr>
      <w:r w:rsidRPr="00371E7A">
        <w:rPr>
          <w:rFonts w:ascii="Consolas" w:hAnsi="Consolas" w:cs="Consolas"/>
        </w:rPr>
        <w:t>}</w:t>
      </w:r>
    </w:p>
    <w:p w14:paraId="00F64A14" w14:textId="09E472CE" w:rsidR="00656C5C" w:rsidRPr="00371E7A" w:rsidRDefault="00656C5C" w:rsidP="00656C5C">
      <w:pPr>
        <w:tabs>
          <w:tab w:val="left" w:pos="4383"/>
        </w:tabs>
        <w:rPr>
          <w:rFonts w:ascii="Consolas" w:hAnsi="Consolas" w:cs="Consolas"/>
        </w:rPr>
      </w:pPr>
      <w:r w:rsidRPr="00371E7A">
        <w:rPr>
          <w:rFonts w:ascii="Consolas" w:hAnsi="Consolas" w:cs="Consolas"/>
        </w:rPr>
        <w:t>}</w:t>
      </w:r>
      <w:bookmarkStart w:id="0" w:name="_GoBack"/>
      <w:bookmarkEnd w:id="0"/>
    </w:p>
    <w:sectPr w:rsidR="00656C5C" w:rsidRPr="00371E7A" w:rsidSect="00EF7CC9">
      <w:footerReference w:type="default" r:id="rId6"/>
      <w:footerReference w:type="first" r:id="rId7"/>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929AE" w14:textId="77777777" w:rsidR="00A2091E" w:rsidRDefault="00A2091E" w:rsidP="00713050">
      <w:pPr>
        <w:spacing w:line="240" w:lineRule="auto"/>
      </w:pPr>
      <w:r>
        <w:separator/>
      </w:r>
    </w:p>
  </w:endnote>
  <w:endnote w:type="continuationSeparator" w:id="0">
    <w:p w14:paraId="15A04118" w14:textId="77777777" w:rsidR="00A2091E" w:rsidRDefault="00A2091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8751" w14:textId="71D9BF91" w:rsidR="00C2098A" w:rsidRPr="00E04486" w:rsidRDefault="00C2098A" w:rsidP="00E04486">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FD74C" w14:textId="77777777" w:rsidR="00217980" w:rsidRPr="00E04486" w:rsidRDefault="00217980" w:rsidP="00E04486">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0FC00" w14:textId="77777777" w:rsidR="00A2091E" w:rsidRDefault="00A2091E" w:rsidP="00713050">
      <w:pPr>
        <w:spacing w:line="240" w:lineRule="auto"/>
      </w:pPr>
      <w:r>
        <w:separator/>
      </w:r>
    </w:p>
  </w:footnote>
  <w:footnote w:type="continuationSeparator" w:id="0">
    <w:p w14:paraId="1F96F3FC" w14:textId="77777777" w:rsidR="00A2091E" w:rsidRDefault="00A2091E" w:rsidP="007130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E5"/>
    <w:rsid w:val="00091382"/>
    <w:rsid w:val="000B0619"/>
    <w:rsid w:val="000B239D"/>
    <w:rsid w:val="000B61CA"/>
    <w:rsid w:val="000F7610"/>
    <w:rsid w:val="00114ED7"/>
    <w:rsid w:val="00140B0E"/>
    <w:rsid w:val="001A5CA9"/>
    <w:rsid w:val="001B2AC1"/>
    <w:rsid w:val="001B403A"/>
    <w:rsid w:val="00217980"/>
    <w:rsid w:val="00271662"/>
    <w:rsid w:val="0027404F"/>
    <w:rsid w:val="0028033D"/>
    <w:rsid w:val="00293B83"/>
    <w:rsid w:val="002B091C"/>
    <w:rsid w:val="002C2CDD"/>
    <w:rsid w:val="002D45C6"/>
    <w:rsid w:val="002D5EB0"/>
    <w:rsid w:val="002F03FA"/>
    <w:rsid w:val="00313E86"/>
    <w:rsid w:val="00333CD3"/>
    <w:rsid w:val="00340365"/>
    <w:rsid w:val="00342B64"/>
    <w:rsid w:val="0036348D"/>
    <w:rsid w:val="00364079"/>
    <w:rsid w:val="00371E7A"/>
    <w:rsid w:val="00374D09"/>
    <w:rsid w:val="003C5528"/>
    <w:rsid w:val="004077FB"/>
    <w:rsid w:val="00424DD9"/>
    <w:rsid w:val="0046104A"/>
    <w:rsid w:val="004717C5"/>
    <w:rsid w:val="00523479"/>
    <w:rsid w:val="00543DB7"/>
    <w:rsid w:val="005729B0"/>
    <w:rsid w:val="00641630"/>
    <w:rsid w:val="00656C5C"/>
    <w:rsid w:val="00684488"/>
    <w:rsid w:val="0069272E"/>
    <w:rsid w:val="006A3CE7"/>
    <w:rsid w:val="006B0E5E"/>
    <w:rsid w:val="006C4C50"/>
    <w:rsid w:val="006D76B1"/>
    <w:rsid w:val="00713050"/>
    <w:rsid w:val="00741125"/>
    <w:rsid w:val="00746F7F"/>
    <w:rsid w:val="007569C1"/>
    <w:rsid w:val="00763832"/>
    <w:rsid w:val="007A0196"/>
    <w:rsid w:val="007D2696"/>
    <w:rsid w:val="00811117"/>
    <w:rsid w:val="00841146"/>
    <w:rsid w:val="0088504C"/>
    <w:rsid w:val="0089382B"/>
    <w:rsid w:val="008A1907"/>
    <w:rsid w:val="008C6BCA"/>
    <w:rsid w:val="008C7B50"/>
    <w:rsid w:val="0094651D"/>
    <w:rsid w:val="009A2901"/>
    <w:rsid w:val="009B3C40"/>
    <w:rsid w:val="00A2091E"/>
    <w:rsid w:val="00A37C64"/>
    <w:rsid w:val="00A42540"/>
    <w:rsid w:val="00A50939"/>
    <w:rsid w:val="00AA6A40"/>
    <w:rsid w:val="00B5664D"/>
    <w:rsid w:val="00BA5B40"/>
    <w:rsid w:val="00BD0206"/>
    <w:rsid w:val="00C2098A"/>
    <w:rsid w:val="00C5444A"/>
    <w:rsid w:val="00C612DA"/>
    <w:rsid w:val="00C7741E"/>
    <w:rsid w:val="00C875AB"/>
    <w:rsid w:val="00CA3DF1"/>
    <w:rsid w:val="00CA4581"/>
    <w:rsid w:val="00CE18D5"/>
    <w:rsid w:val="00CE416C"/>
    <w:rsid w:val="00D003E5"/>
    <w:rsid w:val="00D04109"/>
    <w:rsid w:val="00D85F56"/>
    <w:rsid w:val="00DD6416"/>
    <w:rsid w:val="00DF4E0A"/>
    <w:rsid w:val="00E02DCD"/>
    <w:rsid w:val="00E04486"/>
    <w:rsid w:val="00E12C60"/>
    <w:rsid w:val="00E22E87"/>
    <w:rsid w:val="00E57630"/>
    <w:rsid w:val="00E86C2B"/>
    <w:rsid w:val="00EC7AAA"/>
    <w:rsid w:val="00EF7CC9"/>
    <w:rsid w:val="00F04611"/>
    <w:rsid w:val="00F207C0"/>
    <w:rsid w:val="00F20AE5"/>
    <w:rsid w:val="00F44B8E"/>
    <w:rsid w:val="00F468AB"/>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7146D"/>
  <w15:chartTrackingRefBased/>
  <w15:docId w15:val="{377B6158-043B-6C41-9E32-9C754446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sadvattimilli/Library/Containers/com.microsoft.Word/Data/Library/Application%20Support/Microsoft/Office/16.0/DTS/en-US%7bEF051164-CD81-FC40-97B7-AA862E398AA7%7d/%7b3D794263-05FB-474D-AEAE-076A07FA3661%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4DC9DCA1CFEC4D9C0AAF788EFBB4C9"/>
        <w:category>
          <w:name w:val="General"/>
          <w:gallery w:val="placeholder"/>
        </w:category>
        <w:types>
          <w:type w:val="bbPlcHdr"/>
        </w:types>
        <w:behaviors>
          <w:behavior w:val="content"/>
        </w:behaviors>
        <w:guid w:val="{6AF79DAB-2276-1D45-9B4D-1516E6E30FDF}"/>
      </w:docPartPr>
      <w:docPartBody>
        <w:p w:rsidR="00A05101" w:rsidRDefault="00E65BBF">
          <w:pPr>
            <w:pStyle w:val="284DC9DCA1CFEC4D9C0AAF788EFBB4C9"/>
          </w:pPr>
          <w:r w:rsidRPr="00333CD3">
            <w:t>YN</w:t>
          </w:r>
        </w:p>
      </w:docPartBody>
    </w:docPart>
    <w:docPart>
      <w:docPartPr>
        <w:name w:val="6519165A96EA5448943015E63528B22F"/>
        <w:category>
          <w:name w:val="General"/>
          <w:gallery w:val="placeholder"/>
        </w:category>
        <w:types>
          <w:type w:val="bbPlcHdr"/>
        </w:types>
        <w:behaviors>
          <w:behavior w:val="content"/>
        </w:behaviors>
        <w:guid w:val="{6B54F459-7D88-7A43-B230-2F1D00FBC70D}"/>
      </w:docPartPr>
      <w:docPartBody>
        <w:p w:rsidR="00A05101" w:rsidRDefault="00E65BBF">
          <w:pPr>
            <w:pStyle w:val="6519165A96EA5448943015E63528B22F"/>
          </w:pPr>
          <w:r>
            <w:t>Your Name</w:t>
          </w:r>
        </w:p>
      </w:docPartBody>
    </w:docPart>
    <w:docPart>
      <w:docPartPr>
        <w:name w:val="611CA405252A0F42B304B673E15DB311"/>
        <w:category>
          <w:name w:val="General"/>
          <w:gallery w:val="placeholder"/>
        </w:category>
        <w:types>
          <w:type w:val="bbPlcHdr"/>
        </w:types>
        <w:behaviors>
          <w:behavior w:val="content"/>
        </w:behaviors>
        <w:guid w:val="{C27C4B38-F8DB-204E-82BD-A01A8CBC095E}"/>
      </w:docPartPr>
      <w:docPartBody>
        <w:p w:rsidR="00A05101" w:rsidRDefault="00E65BBF">
          <w:pPr>
            <w:pStyle w:val="611CA405252A0F42B304B673E15DB311"/>
          </w:pPr>
          <w:r>
            <w:t>Profession or Industry</w:t>
          </w:r>
        </w:p>
      </w:docPartBody>
    </w:docPart>
    <w:docPart>
      <w:docPartPr>
        <w:name w:val="41B5E19A7B843B4F8775F3E1964DA93F"/>
        <w:category>
          <w:name w:val="General"/>
          <w:gallery w:val="placeholder"/>
        </w:category>
        <w:types>
          <w:type w:val="bbPlcHdr"/>
        </w:types>
        <w:behaviors>
          <w:behavior w:val="content"/>
        </w:behaviors>
        <w:guid w:val="{567A0385-9AF5-F44C-A0A9-EE1CC6EB6647}"/>
      </w:docPartPr>
      <w:docPartBody>
        <w:p w:rsidR="00A05101" w:rsidRDefault="00E65BBF">
          <w:pPr>
            <w:pStyle w:val="41B5E19A7B843B4F8775F3E1964DA93F"/>
          </w:pPr>
          <w:r w:rsidRPr="00333CD3">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BF"/>
    <w:rsid w:val="00026C59"/>
    <w:rsid w:val="00891B23"/>
    <w:rsid w:val="00A05101"/>
    <w:rsid w:val="00BC4040"/>
    <w:rsid w:val="00E65BBF"/>
    <w:rsid w:val="00ED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DC9DCA1CFEC4D9C0AAF788EFBB4C9">
    <w:name w:val="284DC9DCA1CFEC4D9C0AAF788EFBB4C9"/>
  </w:style>
  <w:style w:type="paragraph" w:customStyle="1" w:styleId="6519165A96EA5448943015E63528B22F">
    <w:name w:val="6519165A96EA5448943015E63528B22F"/>
  </w:style>
  <w:style w:type="paragraph" w:customStyle="1" w:styleId="611CA405252A0F42B304B673E15DB311">
    <w:name w:val="611CA405252A0F42B304B673E15DB311"/>
  </w:style>
  <w:style w:type="paragraph" w:customStyle="1" w:styleId="41B5E19A7B843B4F8775F3E1964DA93F">
    <w:name w:val="41B5E19A7B843B4F8775F3E1964DA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{3D794263-05FB-474D-AEAE-076A07FA3661}tf16392737.dotx</Template>
  <TotalTime>33</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l5</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L5 robotics project</dc:subject>
  <dc:creator>Abhinav vattimilli</dc:creator>
  <cp:keywords/>
  <dc:description>online Sea Breeze Robotics batch, project LOCker</dc:description>
  <cp:lastModifiedBy>Abhinav Vattimilli</cp:lastModifiedBy>
  <cp:revision>4</cp:revision>
  <dcterms:created xsi:type="dcterms:W3CDTF">2021-05-07T12:33:00Z</dcterms:created>
  <dcterms:modified xsi:type="dcterms:W3CDTF">2021-05-09T11:46:00Z</dcterms:modified>
</cp:coreProperties>
</file>